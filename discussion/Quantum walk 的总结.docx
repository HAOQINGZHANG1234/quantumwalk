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0D3A10">
      <w:pPr>
        <w:pStyle w:val="1"/>
      </w:pPr>
      <w:r>
        <w:t xml:space="preserve">Quantum walk </w:t>
      </w:r>
      <w:r>
        <w:rPr>
          <w:rFonts w:hint="eastAsia"/>
        </w:rPr>
        <w:t>的总结</w:t>
      </w:r>
    </w:p>
    <w:p w:rsidR="00533586" w:rsidRDefault="0089492D" w:rsidP="000D3A10">
      <w:pPr>
        <w:pStyle w:val="a"/>
      </w:pPr>
      <w:r>
        <w:rPr>
          <w:rFonts w:hint="eastAsia"/>
        </w:rPr>
        <w:t>现阶段已经完成的工作：</w:t>
      </w:r>
    </w:p>
    <w:p w:rsidR="009A7F0D" w:rsidRDefault="0089492D" w:rsidP="009A7F0D">
      <w:pPr>
        <w:pStyle w:val="a"/>
        <w:numPr>
          <w:ilvl w:val="0"/>
          <w:numId w:val="5"/>
        </w:numPr>
      </w:pPr>
      <w:r>
        <w:rPr>
          <w:rFonts w:hint="eastAsia"/>
        </w:rPr>
        <w:t>离子阱中声子空间有边界的</w:t>
      </w:r>
      <w:r>
        <w:rPr>
          <w:rFonts w:hint="eastAsia"/>
        </w:rPr>
        <w:t>Quantum</w:t>
      </w:r>
      <w:r>
        <w:t xml:space="preserve"> </w:t>
      </w:r>
      <w:r>
        <w:rPr>
          <w:rFonts w:hint="eastAsia"/>
        </w:rPr>
        <w:t>walk</w:t>
      </w:r>
      <w:r>
        <w:rPr>
          <w:rFonts w:hint="eastAsia"/>
        </w:rPr>
        <w:t>的实现，与之前</w:t>
      </w:r>
      <w:r w:rsidR="0030299D">
        <w:rPr>
          <w:rFonts w:hint="eastAsia"/>
        </w:rPr>
        <w:t>文章中的</w:t>
      </w:r>
      <w:r w:rsidR="0030299D">
        <w:rPr>
          <w:rFonts w:hint="eastAsia"/>
        </w:rPr>
        <w:t>scheme</w:t>
      </w:r>
      <w:r w:rsidR="0030299D">
        <w:t xml:space="preserve"> </w:t>
      </w:r>
      <w:r w:rsidR="0030299D">
        <w:rPr>
          <w:rFonts w:hint="eastAsia"/>
        </w:rPr>
        <w:t>：</w:t>
      </w:r>
      <m:oMath>
        <m:r>
          <w:rPr>
            <w:rFonts w:ascii="Cambria Math" w:hAnsi="Cambria Math"/>
          </w:rPr>
          <m:t>U=TR(θ)</m:t>
        </m:r>
      </m:oMath>
      <w:r w:rsidR="0030299D">
        <w:rPr>
          <w:rFonts w:hint="eastAsia"/>
        </w:rPr>
        <w:t xml:space="preserve"> </w:t>
      </w:r>
      <w:r w:rsidR="0030299D">
        <w:rPr>
          <w:rFonts w:hint="eastAsia"/>
        </w:rPr>
        <w:t>的边界情形可以完全对应。</w:t>
      </w:r>
      <w:r w:rsidR="009A7F0D">
        <w:rPr>
          <w:rFonts w:hint="eastAsia"/>
        </w:rPr>
        <w:t>在此基础上对有边界情形</w:t>
      </w:r>
      <m:oMath>
        <m:r>
          <w:rPr>
            <w:rFonts w:ascii="Cambria Math" w:hAnsi="Cambria Math"/>
          </w:rPr>
          <m:t>U=R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 w:rsidR="009A7F0D">
        <w:rPr>
          <w:rFonts w:hint="eastAsia"/>
        </w:rPr>
        <w:t>的相图进行推导，了解“真空”和边界形式的关系。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→R(θ,χ)</m:t>
        </m:r>
      </m:oMath>
      <w:r w:rsidR="009A7F0D">
        <w:t xml:space="preserve"> </w:t>
      </w:r>
      <w:r w:rsidR="009A7F0D">
        <w:rPr>
          <w:rFonts w:hint="eastAsia"/>
        </w:rPr>
        <w:t>下破缺</w:t>
      </w:r>
      <w:r w:rsidR="009A7F0D">
        <w:t>PHS</w:t>
      </w:r>
      <w:r w:rsidR="009A7F0D">
        <w:rPr>
          <w:rFonts w:hint="eastAsia"/>
        </w:rPr>
        <w:t>，讨论随着</w:t>
      </w:r>
      <m:oMath>
        <m:r>
          <w:rPr>
            <w:rFonts w:ascii="Cambria Math" w:hAnsi="Cambria Math"/>
          </w:rPr>
          <m:t>χ</m:t>
        </m:r>
      </m:oMath>
      <w:r w:rsidR="009A7F0D">
        <w:rPr>
          <w:rFonts w:hint="eastAsia"/>
        </w:rPr>
        <w:t>的变化相图的变化与模拟结果相对应。对于这一部分行走</w:t>
      </w:r>
      <w:r w:rsidR="009A7F0D">
        <w:rPr>
          <w:rFonts w:hint="eastAsia"/>
        </w:rPr>
        <w:t>5</w:t>
      </w:r>
      <w:r w:rsidR="009A7F0D">
        <w:rPr>
          <w:rFonts w:hint="eastAsia"/>
        </w:rPr>
        <w:t>步是可以看到不同相之间的分区的，行走</w:t>
      </w:r>
      <w:r w:rsidR="009A7F0D">
        <w:rPr>
          <w:rFonts w:hint="eastAsia"/>
        </w:rPr>
        <w:t>1</w:t>
      </w:r>
      <w:r w:rsidR="009A7F0D">
        <w:t>0</w:t>
      </w:r>
      <w:r w:rsidR="009A7F0D">
        <w:rPr>
          <w:rFonts w:hint="eastAsia"/>
        </w:rPr>
        <w:t>步现象比较好。对于破缺对称性的情形也类似，</w:t>
      </w:r>
      <w:r w:rsidR="009A7F0D">
        <w:rPr>
          <w:rFonts w:hint="eastAsia"/>
        </w:rPr>
        <w:t>1</w:t>
      </w:r>
      <w:r w:rsidR="009A7F0D">
        <w:t>0</w:t>
      </w:r>
      <w:r w:rsidR="009A7F0D">
        <w:rPr>
          <w:rFonts w:hint="eastAsia"/>
        </w:rPr>
        <w:t>步可以得到比较好的结果。</w:t>
      </w:r>
    </w:p>
    <w:p w:rsidR="00E36690" w:rsidRDefault="008E69E0" w:rsidP="00E36690">
      <w:pPr>
        <w:pStyle w:val="a"/>
        <w:numPr>
          <w:ilvl w:val="0"/>
          <w:numId w:val="5"/>
        </w:numPr>
        <w:rPr>
          <w:i/>
          <w:lang w:val="en-US"/>
        </w:rPr>
      </w:pPr>
      <w:r>
        <w:rPr>
          <w:rFonts w:hint="eastAsia"/>
        </w:rPr>
        <w:t>工作的卖点，边缘态的动力学演化。模拟在不同的动力学过程下边缘态的改变，或者说从相图某个点出发建立稳态再已不同方式过渡到另一个点。模拟了</w:t>
      </w:r>
      <w:r>
        <w:rPr>
          <w:rFonts w:hint="eastAsia"/>
        </w:rPr>
        <w:t>quench</w:t>
      </w:r>
      <w:r>
        <w:rPr>
          <w:rFonts w:hint="eastAsia"/>
        </w:rPr>
        <w:t>，绝热，绝热</w:t>
      </w:r>
      <w:r>
        <w:rPr>
          <w:rFonts w:hint="eastAsia"/>
        </w:rPr>
        <w:t>+dissipation</w:t>
      </w:r>
      <w:r>
        <w:rPr>
          <w:rFonts w:hint="eastAsia"/>
        </w:rPr>
        <w:t>的情形。得到结论是</w:t>
      </w:r>
      <m:oMath>
        <m:r>
          <w:rPr>
            <w:rFonts w:ascii="Cambria Math" w:hAnsi="Cambria Math"/>
          </w:rPr>
          <m:t>ϵ=0,π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的本征态无法相互转移建立，两个本征态可以演化为一个本征态，从没有本征态的区间任何方式无法建立本征态。</w:t>
      </w:r>
      <w:r w:rsidR="00E36690">
        <w:rPr>
          <w:rFonts w:hint="eastAsia"/>
        </w:rPr>
        <w:t>从</w:t>
      </w:r>
      <m:oMath>
        <m:r>
          <w:rPr>
            <w:rFonts w:ascii="Cambria Math" w:hAnsi="Cambria Math"/>
          </w:rPr>
          <m:t>π/2</m:t>
        </m:r>
      </m:oMath>
      <w:r w:rsidR="00E36690">
        <w:rPr>
          <w:rFonts w:hint="eastAsia"/>
        </w:rPr>
        <w:t xml:space="preserve"> </w:t>
      </w:r>
      <w:r w:rsidR="00E36690">
        <w:rPr>
          <w:rFonts w:hint="eastAsia"/>
        </w:rPr>
        <w:t>本征态出发较为特殊，可以观察到不一样的现象</w:t>
      </w:r>
      <w:r w:rsidR="00DC1D1E">
        <w:rPr>
          <w:rFonts w:hint="eastAsia"/>
        </w:rPr>
        <w:t>（这个</w:t>
      </w:r>
      <w:r w:rsidR="00DC1D1E">
        <w:rPr>
          <w:rFonts w:hint="eastAsia"/>
        </w:rPr>
        <w:t>1</w:t>
      </w:r>
      <w:r w:rsidR="00DC1D1E">
        <w:t>0</w:t>
      </w:r>
      <w:r w:rsidR="00DC1D1E">
        <w:rPr>
          <w:rFonts w:hint="eastAsia"/>
        </w:rPr>
        <w:t>步之内勉强可行，但我觉得意义可能不大）</w:t>
      </w:r>
      <w:r w:rsidR="00E36690">
        <w:rPr>
          <w:rFonts w:hint="eastAsia"/>
        </w:rPr>
        <w:t>。基本可以理论解释模拟结果。实验上难度较大。从某个状态建立至少需要</w:t>
      </w:r>
      <w:r w:rsidR="00E36690">
        <w:rPr>
          <w:rFonts w:hint="eastAsia"/>
        </w:rPr>
        <w:t>5</w:t>
      </w:r>
      <w:r w:rsidR="00E36690">
        <w:rPr>
          <w:rFonts w:hint="eastAsia"/>
        </w:rPr>
        <w:t>步，再对称演化</w:t>
      </w:r>
      <w:r w:rsidR="00E36690">
        <w:rPr>
          <w:rFonts w:hint="eastAsia"/>
        </w:rPr>
        <w:t>5</w:t>
      </w:r>
      <w:r w:rsidR="00E36690">
        <w:rPr>
          <w:rFonts w:hint="eastAsia"/>
        </w:rPr>
        <w:t>步，模拟显示至少</w:t>
      </w:r>
      <w:r w:rsidR="00E36690">
        <w:rPr>
          <w:rFonts w:hint="eastAsia"/>
        </w:rPr>
        <w:t>1</w:t>
      </w:r>
      <w:r w:rsidR="00E36690">
        <w:t>0</w:t>
      </w:r>
      <w:r w:rsidR="00E36690">
        <w:rPr>
          <w:rFonts w:hint="eastAsia"/>
        </w:rPr>
        <w:t>步才可以出现说的过去的现象。综上</w:t>
      </w:r>
      <w:r w:rsidR="00E36690">
        <w:rPr>
          <w:rFonts w:hint="eastAsia"/>
        </w:rPr>
        <w:t>1</w:t>
      </w:r>
      <w:r w:rsidR="00E36690">
        <w:t>0</w:t>
      </w:r>
      <w:r w:rsidR="00E36690">
        <w:rPr>
          <w:rFonts w:hint="eastAsia"/>
        </w:rPr>
        <w:t>步是个需要的底线，这对我们来说困难时较大的。</w:t>
      </w:r>
    </w:p>
    <w:p w:rsidR="00E36690" w:rsidRPr="00E36690" w:rsidRDefault="00E36690" w:rsidP="00E36690">
      <w:pPr>
        <w:pStyle w:val="a"/>
      </w:pPr>
      <w:r>
        <w:rPr>
          <w:rFonts w:hint="eastAsia"/>
        </w:rPr>
        <w:t>感谢韩老师一直以来的讨论和指导</w:t>
      </w:r>
      <w:r w:rsidR="00DC1D1E">
        <w:rPr>
          <w:rFonts w:hint="eastAsia"/>
        </w:rPr>
        <w:t>，但这个方案在实验上几乎无法实现。暑假我不待在学校要出去暑研估计也没时间再弄下。我觉得这个课题很有意思，我也学到了不少，但实验实现可能性不大</w:t>
      </w:r>
      <w:r w:rsidR="00312A4D">
        <w:rPr>
          <w:rFonts w:hint="eastAsia"/>
        </w:rPr>
        <w:t>（不知是否可以弄个实验方案的文章？）。</w:t>
      </w:r>
      <w:bookmarkStart w:id="0" w:name="_GoBack"/>
      <w:bookmarkEnd w:id="0"/>
    </w:p>
    <w:sectPr w:rsidR="00E36690" w:rsidRPr="00E36690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AA4" w:rsidRDefault="00567AA4">
      <w:r>
        <w:separator/>
      </w:r>
    </w:p>
    <w:p w:rsidR="00567AA4" w:rsidRDefault="00567AA4"/>
  </w:endnote>
  <w:endnote w:type="continuationSeparator" w:id="0">
    <w:p w:rsidR="00567AA4" w:rsidRDefault="00567AA4">
      <w:r>
        <w:continuationSeparator/>
      </w:r>
    </w:p>
    <w:p w:rsidR="00567AA4" w:rsidRDefault="00567A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AA4" w:rsidRDefault="00567AA4">
      <w:r>
        <w:separator/>
      </w:r>
    </w:p>
    <w:p w:rsidR="00567AA4" w:rsidRDefault="00567AA4"/>
  </w:footnote>
  <w:footnote w:type="continuationSeparator" w:id="0">
    <w:p w:rsidR="00567AA4" w:rsidRDefault="00567AA4">
      <w:r>
        <w:continuationSeparator/>
      </w:r>
    </w:p>
    <w:p w:rsidR="00567AA4" w:rsidRDefault="00567A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49CDC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F00252"/>
    <w:multiLevelType w:val="hybridMultilevel"/>
    <w:tmpl w:val="660678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513CD"/>
    <w:multiLevelType w:val="hybridMultilevel"/>
    <w:tmpl w:val="0A5A9C64"/>
    <w:lvl w:ilvl="0" w:tplc="57A818C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40847"/>
    <w:multiLevelType w:val="hybridMultilevel"/>
    <w:tmpl w:val="73C6F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10"/>
    <w:rsid w:val="000D3A10"/>
    <w:rsid w:val="0030299D"/>
    <w:rsid w:val="00312A4D"/>
    <w:rsid w:val="00533586"/>
    <w:rsid w:val="00533632"/>
    <w:rsid w:val="00547C66"/>
    <w:rsid w:val="00567AA4"/>
    <w:rsid w:val="0089492D"/>
    <w:rsid w:val="008E69E0"/>
    <w:rsid w:val="009A7F0D"/>
    <w:rsid w:val="00A723FF"/>
    <w:rsid w:val="00C35F1A"/>
    <w:rsid w:val="00C9613D"/>
    <w:rsid w:val="00DC1D1E"/>
    <w:rsid w:val="00E36690"/>
    <w:rsid w:val="00F0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2A9BC"/>
  <w15:chartTrackingRefBased/>
  <w15:docId w15:val="{F3F18184-ED31-C747-AC4E-C17CC09B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customStyle="1" w:styleId="52E1A9E7563F504BAD1CB12CC9E3962C">
    <w:name w:val="52E1A9E7563F504BAD1CB12CC9E3962C"/>
    <w:rsid w:val="00F0713A"/>
    <w:pPr>
      <w:widowControl w:val="0"/>
      <w:spacing w:after="0" w:line="240" w:lineRule="auto"/>
      <w:jc w:val="both"/>
    </w:pPr>
    <w:rPr>
      <w:color w:val="auto"/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q/Library/Containers/com.microsoft.Word/Data/Library/Application%20Support/Microsoft/Office/16.0/DTS/zh-CN%7bC5302FEF-F383-A340-90FD-E103B665FAC7%7d/%7b796B5F29-490A-B749-AE69-4BC1E35BCFB0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45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昊清</dc:creator>
  <cp:keywords/>
  <dc:description/>
  <cp:lastModifiedBy>张 昊清</cp:lastModifiedBy>
  <cp:revision>4</cp:revision>
  <dcterms:created xsi:type="dcterms:W3CDTF">2019-06-27T05:56:00Z</dcterms:created>
  <dcterms:modified xsi:type="dcterms:W3CDTF">2019-06-27T11:01:00Z</dcterms:modified>
</cp:coreProperties>
</file>